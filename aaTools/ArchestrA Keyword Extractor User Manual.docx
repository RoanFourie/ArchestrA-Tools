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1D4" w:rsidRDefault="00A01BA6" w:rsidP="00A01BA6">
      <w:pPr>
        <w:pStyle w:val="Title"/>
      </w:pPr>
      <w:proofErr w:type="spellStart"/>
      <w:r>
        <w:t>ArchestrA</w:t>
      </w:r>
      <w:proofErr w:type="spellEnd"/>
      <w:r>
        <w:t xml:space="preserve"> Keyword Extractor User Manual</w:t>
      </w:r>
    </w:p>
    <w:p w:rsidR="00A01BA6" w:rsidRDefault="00A01BA6" w:rsidP="00A01BA6">
      <w:r>
        <w:t>October 2014</w:t>
      </w:r>
    </w:p>
    <w:p w:rsidR="00A01BA6" w:rsidRDefault="00A01BA6" w:rsidP="00A01BA6">
      <w:pPr>
        <w:pStyle w:val="Heading1"/>
      </w:pPr>
      <w:r>
        <w:t>Usage</w:t>
      </w:r>
    </w:p>
    <w:p w:rsidR="00A01BA6" w:rsidRDefault="00A01BA6" w:rsidP="00A01BA6">
      <w:r>
        <w:t xml:space="preserve">The </w:t>
      </w:r>
      <w:proofErr w:type="spellStart"/>
      <w:r>
        <w:t>ArchestrA</w:t>
      </w:r>
      <w:proofErr w:type="spellEnd"/>
      <w:r>
        <w:t xml:space="preserve"> keyword </w:t>
      </w:r>
      <w:proofErr w:type="spellStart"/>
      <w:r>
        <w:t>exctractor</w:t>
      </w:r>
      <w:proofErr w:type="spellEnd"/>
      <w:r>
        <w:t xml:space="preserve"> is used to extract values from an object exported </w:t>
      </w:r>
      <w:proofErr w:type="spellStart"/>
      <w:r>
        <w:t>csv</w:t>
      </w:r>
      <w:proofErr w:type="spellEnd"/>
      <w:r>
        <w:t xml:space="preserve"> file based on a keyword. It is best explained by example:</w:t>
      </w:r>
    </w:p>
    <w:p w:rsidR="00A01BA6" w:rsidRDefault="00A01BA6" w:rsidP="00A01BA6">
      <w:r>
        <w:t xml:space="preserve">Let’s say you have a composite object for an electrical motor and you want to export all the </w:t>
      </w:r>
      <w:proofErr w:type="spellStart"/>
      <w:r>
        <w:t>Tagname</w:t>
      </w:r>
      <w:proofErr w:type="spellEnd"/>
      <w:r>
        <w:t xml:space="preserve"> values, you will run the script by typing the script name followed by a space and the input </w:t>
      </w:r>
      <w:proofErr w:type="spellStart"/>
      <w:r>
        <w:t>csv</w:t>
      </w:r>
      <w:proofErr w:type="spellEnd"/>
      <w:r>
        <w:t xml:space="preserve"> file name (including path) followed by a space then the output file name (including the path) then a space and then the keyword </w:t>
      </w:r>
      <w:proofErr w:type="spellStart"/>
      <w:r>
        <w:t>Tagname</w:t>
      </w:r>
      <w:proofErr w:type="spellEnd"/>
      <w:r>
        <w:t xml:space="preserve">. The same can be done for any keyword for example </w:t>
      </w:r>
      <w:proofErr w:type="spellStart"/>
      <w:r>
        <w:t>ShortDesc</w:t>
      </w:r>
      <w:proofErr w:type="spellEnd"/>
      <w:r>
        <w:t xml:space="preserve"> or </w:t>
      </w:r>
      <w:proofErr w:type="spellStart"/>
      <w:r>
        <w:t>PLCPath</w:t>
      </w:r>
      <w:proofErr w:type="spellEnd"/>
      <w:r>
        <w:t xml:space="preserve"> or Area or </w:t>
      </w:r>
      <w:proofErr w:type="spellStart"/>
      <w:r>
        <w:t>SecurityGroup</w:t>
      </w:r>
      <w:proofErr w:type="spellEnd"/>
      <w:r>
        <w:t xml:space="preserve"> etc. </w:t>
      </w:r>
    </w:p>
    <w:p w:rsidR="00513E8F" w:rsidRDefault="00513E8F" w:rsidP="00A01BA6">
      <w:r>
        <w:t xml:space="preserve">*Please note that the file format that is read have to be UTF-16-LE, this is the format that </w:t>
      </w:r>
      <w:proofErr w:type="spellStart"/>
      <w:r>
        <w:t>ArchestrA</w:t>
      </w:r>
      <w:proofErr w:type="spellEnd"/>
      <w:r>
        <w:t xml:space="preserve"> exports the </w:t>
      </w:r>
      <w:proofErr w:type="spellStart"/>
      <w:r>
        <w:t>csv</w:t>
      </w:r>
      <w:proofErr w:type="spellEnd"/>
      <w:r>
        <w:t xml:space="preserve"> files in.</w:t>
      </w:r>
      <w:bookmarkStart w:id="0" w:name="_GoBack"/>
      <w:bookmarkEnd w:id="0"/>
    </w:p>
    <w:p w:rsidR="00A01BA6" w:rsidRDefault="00A01BA6" w:rsidP="00A01BA6">
      <w:pPr>
        <w:pStyle w:val="Heading1"/>
      </w:pPr>
      <w:r>
        <w:t>Prerequisites</w:t>
      </w:r>
    </w:p>
    <w:p w:rsidR="00A01BA6" w:rsidRDefault="00A01BA6" w:rsidP="00A01BA6">
      <w:r>
        <w:t>The script is written in Python version 3.4. Python 3.4 is an easy to use programming language that is available free to download and easy to install and work with. You will need the following:</w:t>
      </w:r>
    </w:p>
    <w:p w:rsidR="00A01BA6" w:rsidRDefault="00A01BA6" w:rsidP="00A01BA6">
      <w:pPr>
        <w:pStyle w:val="ListParagraph"/>
        <w:numPr>
          <w:ilvl w:val="0"/>
          <w:numId w:val="1"/>
        </w:numPr>
      </w:pPr>
      <w:r>
        <w:t>Python 3.4 installed on your PC</w:t>
      </w:r>
    </w:p>
    <w:p w:rsidR="00A01BA6" w:rsidRDefault="00A01BA6" w:rsidP="00A01BA6">
      <w:pPr>
        <w:pStyle w:val="ListParagraph"/>
        <w:numPr>
          <w:ilvl w:val="0"/>
          <w:numId w:val="1"/>
        </w:numPr>
      </w:pPr>
      <w:r>
        <w:t>Python</w:t>
      </w:r>
      <w:r w:rsidR="000530B9">
        <w:t xml:space="preserve"> added to your path</w:t>
      </w:r>
    </w:p>
    <w:p w:rsidR="000530B9" w:rsidRDefault="000530B9" w:rsidP="00A01BA6">
      <w:pPr>
        <w:pStyle w:val="ListParagraph"/>
        <w:numPr>
          <w:ilvl w:val="0"/>
          <w:numId w:val="1"/>
        </w:numPr>
      </w:pPr>
      <w:r>
        <w:t>The aaCSV.py script</w:t>
      </w:r>
    </w:p>
    <w:p w:rsidR="000530B9" w:rsidRDefault="000530B9" w:rsidP="00A01BA6">
      <w:pPr>
        <w:pStyle w:val="ListParagraph"/>
        <w:numPr>
          <w:ilvl w:val="0"/>
          <w:numId w:val="1"/>
        </w:numPr>
      </w:pPr>
      <w:r>
        <w:t>The exported CSV file for your object</w:t>
      </w:r>
    </w:p>
    <w:p w:rsidR="000530B9" w:rsidRDefault="000530B9" w:rsidP="000530B9">
      <w:pPr>
        <w:pStyle w:val="Heading1"/>
      </w:pPr>
      <w:r>
        <w:t>Example</w:t>
      </w:r>
    </w:p>
    <w:p w:rsidR="000530B9" w:rsidRDefault="000530B9" w:rsidP="000530B9">
      <w:r>
        <w:t xml:space="preserve">We want the </w:t>
      </w:r>
      <w:proofErr w:type="spellStart"/>
      <w:r>
        <w:t>Tagnames</w:t>
      </w:r>
      <w:proofErr w:type="spellEnd"/>
      <w:r>
        <w:t xml:space="preserve"> of a motor object in a list.</w:t>
      </w:r>
    </w:p>
    <w:p w:rsidR="000530B9" w:rsidRDefault="000530B9" w:rsidP="000530B9">
      <w:pPr>
        <w:pStyle w:val="Heading2"/>
        <w:numPr>
          <w:ilvl w:val="1"/>
          <w:numId w:val="2"/>
        </w:numPr>
      </w:pPr>
      <w:r>
        <w:t>The CSV File</w:t>
      </w:r>
    </w:p>
    <w:p w:rsidR="000530B9" w:rsidRDefault="000530B9" w:rsidP="000530B9">
      <w:r>
        <w:t>First we export our Motor object CSV file. For easy use I exported it to the C:\ root directory.</w:t>
      </w:r>
    </w:p>
    <w:p w:rsidR="000530B9" w:rsidRDefault="000530B9" w:rsidP="000530B9">
      <w:r>
        <w:rPr>
          <w:noProof/>
          <w:lang w:val="en-ZA" w:eastAsia="en-ZA"/>
        </w:rPr>
        <w:drawing>
          <wp:inline distT="0" distB="0" distL="0" distR="0" wp14:anchorId="6D3B9BCC" wp14:editId="11F3126A">
            <wp:extent cx="3829347" cy="3285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3358" cy="3297511"/>
                    </a:xfrm>
                    <a:prstGeom prst="rect">
                      <a:avLst/>
                    </a:prstGeom>
                  </pic:spPr>
                </pic:pic>
              </a:graphicData>
            </a:graphic>
          </wp:inline>
        </w:drawing>
      </w:r>
    </w:p>
    <w:p w:rsidR="000530B9" w:rsidRDefault="000530B9" w:rsidP="000530B9">
      <w:r>
        <w:lastRenderedPageBreak/>
        <w:t>Figure 1.</w:t>
      </w:r>
    </w:p>
    <w:p w:rsidR="000530B9" w:rsidRDefault="000530B9" w:rsidP="000530B9"/>
    <w:p w:rsidR="000530B9" w:rsidRDefault="000530B9" w:rsidP="000530B9">
      <w:r>
        <w:t>It will look something like figure 2.</w:t>
      </w:r>
    </w:p>
    <w:p w:rsidR="000530B9" w:rsidRDefault="000530B9" w:rsidP="000530B9"/>
    <w:p w:rsidR="000530B9" w:rsidRDefault="000530B9" w:rsidP="000530B9">
      <w:pPr>
        <w:pStyle w:val="Heading2"/>
      </w:pPr>
      <w:r>
        <w:rPr>
          <w:noProof/>
          <w:lang w:val="en-ZA" w:eastAsia="en-ZA"/>
        </w:rPr>
        <w:drawing>
          <wp:inline distT="0" distB="0" distL="0" distR="0" wp14:anchorId="1C79CA58" wp14:editId="63BB95C3">
            <wp:extent cx="5943600" cy="283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9085"/>
                    </a:xfrm>
                    <a:prstGeom prst="rect">
                      <a:avLst/>
                    </a:prstGeom>
                  </pic:spPr>
                </pic:pic>
              </a:graphicData>
            </a:graphic>
          </wp:inline>
        </w:drawing>
      </w:r>
    </w:p>
    <w:p w:rsidR="000530B9" w:rsidRDefault="000530B9" w:rsidP="000530B9">
      <w:r>
        <w:t>Figure 2.</w:t>
      </w:r>
    </w:p>
    <w:p w:rsidR="000530B9" w:rsidRDefault="000530B9" w:rsidP="000530B9"/>
    <w:p w:rsidR="000530B9" w:rsidRDefault="006C3307" w:rsidP="006C3307">
      <w:pPr>
        <w:pStyle w:val="Heading2"/>
        <w:numPr>
          <w:ilvl w:val="1"/>
          <w:numId w:val="2"/>
        </w:numPr>
      </w:pPr>
      <w:r>
        <w:t>Run the program</w:t>
      </w:r>
    </w:p>
    <w:p w:rsidR="006C3307" w:rsidRDefault="006C3307" w:rsidP="006C3307">
      <w:r>
        <w:t>Open up the command prompt and change the directory to the path where your aaCSV.py file resides.</w:t>
      </w:r>
    </w:p>
    <w:p w:rsidR="006C3307" w:rsidRDefault="006C3307" w:rsidP="006C3307">
      <w:r>
        <w:rPr>
          <w:noProof/>
          <w:lang w:val="en-ZA" w:eastAsia="en-ZA"/>
        </w:rPr>
        <w:drawing>
          <wp:inline distT="0" distB="0" distL="0" distR="0" wp14:anchorId="76BA5693" wp14:editId="5DCC3FA7">
            <wp:extent cx="4133333" cy="1476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333" cy="1476190"/>
                    </a:xfrm>
                    <a:prstGeom prst="rect">
                      <a:avLst/>
                    </a:prstGeom>
                  </pic:spPr>
                </pic:pic>
              </a:graphicData>
            </a:graphic>
          </wp:inline>
        </w:drawing>
      </w:r>
    </w:p>
    <w:p w:rsidR="006C3307" w:rsidRDefault="006C3307" w:rsidP="006C3307">
      <w:r>
        <w:t>Figure 3.</w:t>
      </w:r>
    </w:p>
    <w:p w:rsidR="006C3307" w:rsidRDefault="006C3307" w:rsidP="006C3307"/>
    <w:p w:rsidR="006C3307" w:rsidRDefault="006C3307" w:rsidP="006C3307">
      <w:r>
        <w:t>Type in the program name followed by the CSV file followed by the new file name you want and followed by the keyword. See figure 4.</w:t>
      </w:r>
    </w:p>
    <w:p w:rsidR="006C3307" w:rsidRDefault="006C3307" w:rsidP="006C3307"/>
    <w:p w:rsidR="006C3307" w:rsidRDefault="006C3307" w:rsidP="006C3307">
      <w:r>
        <w:rPr>
          <w:noProof/>
          <w:lang w:val="en-ZA" w:eastAsia="en-ZA"/>
        </w:rPr>
        <w:drawing>
          <wp:inline distT="0" distB="0" distL="0" distR="0" wp14:anchorId="206C8B56" wp14:editId="35584AC1">
            <wp:extent cx="5943600" cy="80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3275"/>
                    </a:xfrm>
                    <a:prstGeom prst="rect">
                      <a:avLst/>
                    </a:prstGeom>
                  </pic:spPr>
                </pic:pic>
              </a:graphicData>
            </a:graphic>
          </wp:inline>
        </w:drawing>
      </w:r>
    </w:p>
    <w:p w:rsidR="006C3307" w:rsidRDefault="006C3307" w:rsidP="006C3307">
      <w:r>
        <w:t>Figure 4.</w:t>
      </w:r>
    </w:p>
    <w:p w:rsidR="006C3307" w:rsidRDefault="006C3307" w:rsidP="006C3307"/>
    <w:p w:rsidR="006C3307" w:rsidRDefault="006C3307" w:rsidP="006C3307">
      <w:r>
        <w:t>Press enter and your file will be created.</w:t>
      </w:r>
    </w:p>
    <w:p w:rsidR="006C3307" w:rsidRDefault="006C3307" w:rsidP="006C3307">
      <w:r>
        <w:rPr>
          <w:noProof/>
          <w:lang w:val="en-ZA" w:eastAsia="en-ZA"/>
        </w:rPr>
        <w:lastRenderedPageBreak/>
        <w:drawing>
          <wp:inline distT="0" distB="0" distL="0" distR="0" wp14:anchorId="27C43797" wp14:editId="3AC143CE">
            <wp:extent cx="5943600" cy="269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1765"/>
                    </a:xfrm>
                    <a:prstGeom prst="rect">
                      <a:avLst/>
                    </a:prstGeom>
                  </pic:spPr>
                </pic:pic>
              </a:graphicData>
            </a:graphic>
          </wp:inline>
        </w:drawing>
      </w:r>
    </w:p>
    <w:p w:rsidR="006C3307" w:rsidRDefault="006C3307" w:rsidP="006C3307">
      <w:r>
        <w:t>Figure 5.</w:t>
      </w:r>
    </w:p>
    <w:p w:rsidR="006C3307" w:rsidRDefault="006C3307" w:rsidP="006C3307"/>
    <w:p w:rsidR="006C3307" w:rsidRDefault="006C3307" w:rsidP="006C3307">
      <w:r>
        <w:t>The new_file.txt file contents will look like this:</w:t>
      </w:r>
    </w:p>
    <w:p w:rsidR="006C3307" w:rsidRDefault="006C3307" w:rsidP="006C3307">
      <w:r>
        <w:rPr>
          <w:noProof/>
          <w:lang w:val="en-ZA" w:eastAsia="en-ZA"/>
        </w:rPr>
        <w:drawing>
          <wp:inline distT="0" distB="0" distL="0" distR="0" wp14:anchorId="4FC6E83A" wp14:editId="3A9F530C">
            <wp:extent cx="2200000" cy="3247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000" cy="3247619"/>
                    </a:xfrm>
                    <a:prstGeom prst="rect">
                      <a:avLst/>
                    </a:prstGeom>
                  </pic:spPr>
                </pic:pic>
              </a:graphicData>
            </a:graphic>
          </wp:inline>
        </w:drawing>
      </w:r>
    </w:p>
    <w:p w:rsidR="006C3307" w:rsidRDefault="006C3307" w:rsidP="006C3307">
      <w:r>
        <w:t>Figure 6.</w:t>
      </w:r>
    </w:p>
    <w:p w:rsidR="006C3307" w:rsidRDefault="006C3307" w:rsidP="006C3307"/>
    <w:p w:rsidR="006C3307" w:rsidRDefault="006C3307" w:rsidP="006C3307">
      <w:r>
        <w:t>That is it. All my tag names in a list one under the other, I can now use it in excel or for whatever I want to.</w:t>
      </w:r>
    </w:p>
    <w:p w:rsidR="006C3307" w:rsidRDefault="006C3307" w:rsidP="006C3307"/>
    <w:p w:rsidR="006C3307" w:rsidRPr="006C3307" w:rsidRDefault="006C3307" w:rsidP="006C3307">
      <w:r>
        <w:t>End.</w:t>
      </w:r>
    </w:p>
    <w:sectPr w:rsidR="006C3307" w:rsidRPr="006C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D1A81"/>
    <w:multiLevelType w:val="multilevel"/>
    <w:tmpl w:val="D4FA34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B81387B"/>
    <w:multiLevelType w:val="hybridMultilevel"/>
    <w:tmpl w:val="F22870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A6"/>
    <w:rsid w:val="000530B9"/>
    <w:rsid w:val="00513E8F"/>
    <w:rsid w:val="006C3307"/>
    <w:rsid w:val="00A01BA6"/>
    <w:rsid w:val="00B3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70E51-4DB0-4964-B2DA-0103CD8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Service.GFLSADFTE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37</TotalTime>
  <Pages>3</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Wonderware System Account</dc:creator>
  <cp:keywords/>
  <dc:description/>
  <cp:lastModifiedBy>Wonderware System Account</cp:lastModifiedBy>
  <cp:revision>2</cp:revision>
  <dcterms:created xsi:type="dcterms:W3CDTF">2014-10-23T03:58:00Z</dcterms:created>
  <dcterms:modified xsi:type="dcterms:W3CDTF">2014-10-23T05:08:00Z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