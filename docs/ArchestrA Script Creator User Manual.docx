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1D4" w:rsidRDefault="00A01BA6" w:rsidP="00A01BA6">
      <w:pPr>
        <w:pStyle w:val="Title"/>
      </w:pPr>
      <w:proofErr w:type="spellStart"/>
      <w:r>
        <w:t>ArchestrA</w:t>
      </w:r>
      <w:proofErr w:type="spellEnd"/>
      <w:r>
        <w:t xml:space="preserve"> </w:t>
      </w:r>
      <w:r w:rsidR="00D746CF">
        <w:t>Script Creator</w:t>
      </w:r>
      <w:r>
        <w:t xml:space="preserve"> User Manual</w:t>
      </w:r>
    </w:p>
    <w:p w:rsidR="00A01BA6" w:rsidRDefault="00A01BA6" w:rsidP="00A01BA6">
      <w:r>
        <w:t>October 2014</w:t>
      </w:r>
    </w:p>
    <w:p w:rsidR="00A01BA6" w:rsidRDefault="00A01BA6" w:rsidP="00A01BA6">
      <w:pPr>
        <w:pStyle w:val="Heading1"/>
      </w:pPr>
      <w:r>
        <w:t>Usage</w:t>
      </w:r>
    </w:p>
    <w:p w:rsidR="00513E8F" w:rsidRDefault="00A01BA6" w:rsidP="00D746CF">
      <w:r>
        <w:t xml:space="preserve">The </w:t>
      </w:r>
      <w:proofErr w:type="spellStart"/>
      <w:r>
        <w:t>ArchestrA</w:t>
      </w:r>
      <w:proofErr w:type="spellEnd"/>
      <w:r>
        <w:t xml:space="preserve"> </w:t>
      </w:r>
      <w:r w:rsidR="00D746CF">
        <w:t xml:space="preserve">Script Creator is used </w:t>
      </w:r>
      <w:r>
        <w:t xml:space="preserve">to </w:t>
      </w:r>
      <w:r w:rsidR="00D746CF">
        <w:t xml:space="preserve">create a long </w:t>
      </w:r>
      <w:proofErr w:type="spellStart"/>
      <w:r w:rsidR="00D746CF">
        <w:t>ArchestrA</w:t>
      </w:r>
      <w:proofErr w:type="spellEnd"/>
      <w:r w:rsidR="00D746CF">
        <w:t xml:space="preserve"> script given a text file containing field attributes. The script that is created is a script that is used by me to create relative referencing tag names based on the reference list in a DI Object. See the “Example </w:t>
      </w:r>
      <w:proofErr w:type="spellStart"/>
      <w:r w:rsidR="00350719">
        <w:t>aaCreateScript</w:t>
      </w:r>
      <w:proofErr w:type="spellEnd"/>
      <w:r w:rsidR="00350719">
        <w:t xml:space="preserve"> </w:t>
      </w:r>
      <w:r w:rsidR="00D746CF">
        <w:t xml:space="preserve">Field Attributes.txt” file and the “Example </w:t>
      </w:r>
      <w:proofErr w:type="spellStart"/>
      <w:r w:rsidR="00350719">
        <w:t>aaCreateScript</w:t>
      </w:r>
      <w:proofErr w:type="spellEnd"/>
      <w:r w:rsidR="00350719">
        <w:t xml:space="preserve"> </w:t>
      </w:r>
      <w:r w:rsidR="00D746CF">
        <w:t>Script.txt” file for a better understanding. You give the Field Attributes text file, you run the script and you get the script file.</w:t>
      </w:r>
    </w:p>
    <w:p w:rsidR="00A01BA6" w:rsidRDefault="00A01BA6" w:rsidP="00A01BA6">
      <w:pPr>
        <w:pStyle w:val="Heading1"/>
      </w:pPr>
      <w:r>
        <w:t>Prerequisites</w:t>
      </w:r>
    </w:p>
    <w:p w:rsidR="00A01BA6" w:rsidRDefault="00A01BA6" w:rsidP="00A01BA6">
      <w:r>
        <w:t>The script is written in Python version 3.4. Python 3.4 is an easy to use programming language that is available free to download and easy to install and work with. You will need the following:</w:t>
      </w:r>
    </w:p>
    <w:p w:rsidR="00A01BA6" w:rsidRDefault="00A01BA6" w:rsidP="00A01BA6">
      <w:pPr>
        <w:pStyle w:val="ListParagraph"/>
        <w:numPr>
          <w:ilvl w:val="0"/>
          <w:numId w:val="1"/>
        </w:numPr>
      </w:pPr>
      <w:r>
        <w:t>Python 3.4 installed on your PC</w:t>
      </w:r>
      <w:bookmarkStart w:id="0" w:name="_GoBack"/>
      <w:bookmarkEnd w:id="0"/>
    </w:p>
    <w:p w:rsidR="00A01BA6" w:rsidRDefault="00A01BA6" w:rsidP="00A01BA6">
      <w:pPr>
        <w:pStyle w:val="ListParagraph"/>
        <w:numPr>
          <w:ilvl w:val="0"/>
          <w:numId w:val="1"/>
        </w:numPr>
      </w:pPr>
      <w:r>
        <w:t>Python</w:t>
      </w:r>
      <w:r w:rsidR="000530B9">
        <w:t xml:space="preserve"> added to your path</w:t>
      </w:r>
    </w:p>
    <w:p w:rsidR="000530B9" w:rsidRDefault="000530B9" w:rsidP="00A01BA6">
      <w:pPr>
        <w:pStyle w:val="ListParagraph"/>
        <w:numPr>
          <w:ilvl w:val="0"/>
          <w:numId w:val="1"/>
        </w:numPr>
      </w:pPr>
      <w:r>
        <w:t>The aaCSV.py script</w:t>
      </w:r>
    </w:p>
    <w:p w:rsidR="000530B9" w:rsidRDefault="000530B9" w:rsidP="00A01BA6">
      <w:pPr>
        <w:pStyle w:val="ListParagraph"/>
        <w:numPr>
          <w:ilvl w:val="0"/>
          <w:numId w:val="1"/>
        </w:numPr>
      </w:pPr>
      <w:r>
        <w:t>The exported CSV file for your object</w:t>
      </w:r>
    </w:p>
    <w:p w:rsidR="000530B9" w:rsidRDefault="000530B9" w:rsidP="000530B9">
      <w:pPr>
        <w:pStyle w:val="Heading1"/>
      </w:pPr>
      <w:r>
        <w:t>Example</w:t>
      </w:r>
    </w:p>
    <w:p w:rsidR="000530B9" w:rsidRDefault="000530B9" w:rsidP="000530B9"/>
    <w:p w:rsidR="000530B9" w:rsidRDefault="006C3307" w:rsidP="006C3307">
      <w:pPr>
        <w:pStyle w:val="Heading2"/>
        <w:numPr>
          <w:ilvl w:val="1"/>
          <w:numId w:val="2"/>
        </w:numPr>
      </w:pPr>
      <w:r>
        <w:t>Run the program</w:t>
      </w:r>
    </w:p>
    <w:p w:rsidR="006C3307" w:rsidRDefault="006C3307" w:rsidP="006C3307">
      <w:r>
        <w:t>Open up the command prompt and change the direct</w:t>
      </w:r>
      <w:r w:rsidR="00D746CF">
        <w:t>ory to the path where your aaCreateScript</w:t>
      </w:r>
      <w:r>
        <w:t>.py file resides.</w:t>
      </w:r>
    </w:p>
    <w:p w:rsidR="006C3307" w:rsidRDefault="006C3307" w:rsidP="006C3307">
      <w:r>
        <w:rPr>
          <w:noProof/>
          <w:lang w:val="en-ZA" w:eastAsia="en-ZA"/>
        </w:rPr>
        <w:drawing>
          <wp:inline distT="0" distB="0" distL="0" distR="0" wp14:anchorId="76BA5693" wp14:editId="5DCC3FA7">
            <wp:extent cx="4133333" cy="14761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3333" cy="1476190"/>
                    </a:xfrm>
                    <a:prstGeom prst="rect">
                      <a:avLst/>
                    </a:prstGeom>
                  </pic:spPr>
                </pic:pic>
              </a:graphicData>
            </a:graphic>
          </wp:inline>
        </w:drawing>
      </w:r>
    </w:p>
    <w:p w:rsidR="006C3307" w:rsidRDefault="00D746CF" w:rsidP="006C3307">
      <w:r>
        <w:t>Figure 1</w:t>
      </w:r>
      <w:r w:rsidR="006C3307">
        <w:t>.</w:t>
      </w:r>
    </w:p>
    <w:p w:rsidR="006C3307" w:rsidRDefault="006C3307" w:rsidP="006C3307"/>
    <w:p w:rsidR="006C3307" w:rsidRDefault="006C3307" w:rsidP="006C3307">
      <w:r>
        <w:t xml:space="preserve">Type in the program name </w:t>
      </w:r>
      <w:r w:rsidR="00D746CF">
        <w:t>followed by the input text</w:t>
      </w:r>
      <w:r>
        <w:t xml:space="preserve"> file</w:t>
      </w:r>
      <w:r w:rsidR="00D746CF">
        <w:t xml:space="preserve"> (containing the field attributes)</w:t>
      </w:r>
      <w:r>
        <w:t xml:space="preserve"> followed by the new file name you w</w:t>
      </w:r>
      <w:r w:rsidR="00D746CF">
        <w:t>ant the script to be in. See figure 2</w:t>
      </w:r>
      <w:r>
        <w:t>.</w:t>
      </w:r>
    </w:p>
    <w:p w:rsidR="006C3307" w:rsidRDefault="006C3307" w:rsidP="006C3307"/>
    <w:p w:rsidR="006C3307" w:rsidRDefault="00D746CF" w:rsidP="006C3307">
      <w:r>
        <w:rPr>
          <w:noProof/>
          <w:lang w:val="en-ZA" w:eastAsia="en-ZA"/>
        </w:rPr>
        <w:drawing>
          <wp:inline distT="0" distB="0" distL="0" distR="0" wp14:anchorId="238DF9AE" wp14:editId="3FF3DE9C">
            <wp:extent cx="594360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1835"/>
                    </a:xfrm>
                    <a:prstGeom prst="rect">
                      <a:avLst/>
                    </a:prstGeom>
                  </pic:spPr>
                </pic:pic>
              </a:graphicData>
            </a:graphic>
          </wp:inline>
        </w:drawing>
      </w:r>
    </w:p>
    <w:p w:rsidR="006C3307" w:rsidRDefault="00D746CF" w:rsidP="006C3307">
      <w:r>
        <w:t>Figure 2</w:t>
      </w:r>
      <w:r w:rsidR="006C3307">
        <w:t>.</w:t>
      </w:r>
    </w:p>
    <w:p w:rsidR="006C3307" w:rsidRDefault="006C3307" w:rsidP="006C3307"/>
    <w:p w:rsidR="006C3307" w:rsidRDefault="006C3307" w:rsidP="006C3307">
      <w:r>
        <w:t>Press enter and your file will be created.</w:t>
      </w:r>
    </w:p>
    <w:p w:rsidR="00D746CF" w:rsidRDefault="00D746CF" w:rsidP="006C3307">
      <w:r>
        <w:rPr>
          <w:noProof/>
          <w:lang w:val="en-ZA" w:eastAsia="en-ZA"/>
        </w:rPr>
        <w:lastRenderedPageBreak/>
        <w:drawing>
          <wp:inline distT="0" distB="0" distL="0" distR="0" wp14:anchorId="7B20BAB0" wp14:editId="2D12001B">
            <wp:extent cx="5943600" cy="1049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49655"/>
                    </a:xfrm>
                    <a:prstGeom prst="rect">
                      <a:avLst/>
                    </a:prstGeom>
                  </pic:spPr>
                </pic:pic>
              </a:graphicData>
            </a:graphic>
          </wp:inline>
        </w:drawing>
      </w:r>
    </w:p>
    <w:p w:rsidR="00D746CF" w:rsidRDefault="00D746CF" w:rsidP="006C3307">
      <w:r>
        <w:t>Figure 3.</w:t>
      </w:r>
    </w:p>
    <w:p w:rsidR="00D746CF" w:rsidRDefault="00D746CF" w:rsidP="006C3307"/>
    <w:p w:rsidR="006C3307" w:rsidRDefault="00D746CF" w:rsidP="006C3307">
      <w:pPr>
        <w:rPr>
          <w:noProof/>
          <w:lang w:val="en-ZA" w:eastAsia="en-ZA"/>
        </w:rPr>
      </w:pPr>
      <w:r>
        <w:rPr>
          <w:noProof/>
          <w:lang w:val="en-ZA" w:eastAsia="en-ZA"/>
        </w:rPr>
        <w:t>The typical input file had 87 Field Attributes that looked something like these 5 Field Attributes</w:t>
      </w:r>
    </w:p>
    <w:p w:rsidR="00D746CF" w:rsidRDefault="00D746CF" w:rsidP="006C3307">
      <w:pPr>
        <w:rPr>
          <w:noProof/>
          <w:lang w:val="en-ZA" w:eastAsia="en-ZA"/>
        </w:rPr>
      </w:pPr>
    </w:p>
    <w:p w:rsidR="00D746CF" w:rsidRDefault="00CD515B" w:rsidP="006C3307">
      <w:r>
        <w:rPr>
          <w:noProof/>
          <w:lang w:val="en-ZA" w:eastAsia="en-ZA"/>
        </w:rPr>
        <w:drawing>
          <wp:inline distT="0" distB="0" distL="0" distR="0" wp14:anchorId="6D76A0B1" wp14:editId="1779B6A1">
            <wp:extent cx="1685714" cy="78095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5714" cy="780952"/>
                    </a:xfrm>
                    <a:prstGeom prst="rect">
                      <a:avLst/>
                    </a:prstGeom>
                  </pic:spPr>
                </pic:pic>
              </a:graphicData>
            </a:graphic>
          </wp:inline>
        </w:drawing>
      </w:r>
    </w:p>
    <w:p w:rsidR="006C3307" w:rsidRDefault="006C3307" w:rsidP="006C3307">
      <w:r>
        <w:t xml:space="preserve">Figure </w:t>
      </w:r>
      <w:r w:rsidR="00CD515B">
        <w:t>4</w:t>
      </w:r>
      <w:r>
        <w:t>.</w:t>
      </w:r>
    </w:p>
    <w:p w:rsidR="006C3307" w:rsidRDefault="006C3307" w:rsidP="006C3307"/>
    <w:p w:rsidR="006C3307" w:rsidRDefault="006C3307" w:rsidP="006C3307">
      <w:r>
        <w:t xml:space="preserve">The </w:t>
      </w:r>
      <w:r w:rsidR="00CD515B">
        <w:t xml:space="preserve">newly created script text </w:t>
      </w:r>
      <w:r>
        <w:t xml:space="preserve">file contents will look </w:t>
      </w:r>
      <w:r w:rsidR="00CD515B">
        <w:t>something like this, for each of the 87 Field Attributes</w:t>
      </w:r>
      <w:r>
        <w:t>:</w:t>
      </w:r>
    </w:p>
    <w:p w:rsidR="006C3307" w:rsidRDefault="006C3307" w:rsidP="006C3307"/>
    <w:p w:rsidR="00CD515B" w:rsidRDefault="00CD515B" w:rsidP="006C3307">
      <w:r>
        <w:rPr>
          <w:noProof/>
          <w:lang w:val="en-ZA" w:eastAsia="en-ZA"/>
        </w:rPr>
        <w:drawing>
          <wp:inline distT="0" distB="0" distL="0" distR="0" wp14:anchorId="323C8B6B" wp14:editId="13526338">
            <wp:extent cx="3838095" cy="12476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095" cy="1247619"/>
                    </a:xfrm>
                    <a:prstGeom prst="rect">
                      <a:avLst/>
                    </a:prstGeom>
                  </pic:spPr>
                </pic:pic>
              </a:graphicData>
            </a:graphic>
          </wp:inline>
        </w:drawing>
      </w:r>
    </w:p>
    <w:p w:rsidR="00CD515B" w:rsidRDefault="00CD515B" w:rsidP="006C3307">
      <w:r>
        <w:t>Figure 5. Declaration part.</w:t>
      </w:r>
    </w:p>
    <w:p w:rsidR="00CD515B" w:rsidRDefault="00CD515B" w:rsidP="006C3307">
      <w:r>
        <w:rPr>
          <w:noProof/>
          <w:lang w:val="en-ZA" w:eastAsia="en-ZA"/>
        </w:rPr>
        <w:drawing>
          <wp:inline distT="0" distB="0" distL="0" distR="0" wp14:anchorId="43BD3F16" wp14:editId="2FB15BDF">
            <wp:extent cx="5943600" cy="9817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81710"/>
                    </a:xfrm>
                    <a:prstGeom prst="rect">
                      <a:avLst/>
                    </a:prstGeom>
                  </pic:spPr>
                </pic:pic>
              </a:graphicData>
            </a:graphic>
          </wp:inline>
        </w:drawing>
      </w:r>
    </w:p>
    <w:p w:rsidR="006C3307" w:rsidRDefault="006C3307" w:rsidP="006C3307">
      <w:r>
        <w:t>Figure 6.</w:t>
      </w:r>
      <w:r w:rsidR="00CD515B">
        <w:t xml:space="preserve"> See if reference exists in the DI Object</w:t>
      </w:r>
    </w:p>
    <w:p w:rsidR="00CD515B" w:rsidRDefault="00CD515B" w:rsidP="006C3307">
      <w:r>
        <w:rPr>
          <w:noProof/>
          <w:lang w:val="en-ZA" w:eastAsia="en-ZA"/>
        </w:rPr>
        <w:drawing>
          <wp:inline distT="0" distB="0" distL="0" distR="0" wp14:anchorId="5DC6127D" wp14:editId="393A8F1D">
            <wp:extent cx="5943600" cy="821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21690"/>
                    </a:xfrm>
                    <a:prstGeom prst="rect">
                      <a:avLst/>
                    </a:prstGeom>
                  </pic:spPr>
                </pic:pic>
              </a:graphicData>
            </a:graphic>
          </wp:inline>
        </w:drawing>
      </w:r>
    </w:p>
    <w:p w:rsidR="00CD515B" w:rsidRDefault="00CD515B" w:rsidP="006C3307">
      <w:r>
        <w:t>Figure 7. Assigning the reference tag name if it exists.</w:t>
      </w:r>
    </w:p>
    <w:p w:rsidR="006C3307" w:rsidRDefault="00CD515B" w:rsidP="006C3307">
      <w:r>
        <w:rPr>
          <w:noProof/>
          <w:lang w:val="en-ZA" w:eastAsia="en-ZA"/>
        </w:rPr>
        <w:drawing>
          <wp:inline distT="0" distB="0" distL="0" distR="0" wp14:anchorId="0CDF67E1" wp14:editId="71FDFB8E">
            <wp:extent cx="5943600" cy="9283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28370"/>
                    </a:xfrm>
                    <a:prstGeom prst="rect">
                      <a:avLst/>
                    </a:prstGeom>
                  </pic:spPr>
                </pic:pic>
              </a:graphicData>
            </a:graphic>
          </wp:inline>
        </w:drawing>
      </w:r>
    </w:p>
    <w:p w:rsidR="00CD515B" w:rsidRDefault="00CD515B" w:rsidP="006C3307">
      <w:r>
        <w:t>Figure 8. End of the script.</w:t>
      </w:r>
    </w:p>
    <w:p w:rsidR="006C3307" w:rsidRDefault="006C3307" w:rsidP="006C3307">
      <w:r>
        <w:lastRenderedPageBreak/>
        <w:t xml:space="preserve">That is it. </w:t>
      </w:r>
      <w:r w:rsidR="00CD515B">
        <w:t xml:space="preserve">Saved a lot of typing and copying and pasting. Now you can copy and paste this script into your </w:t>
      </w:r>
      <w:proofErr w:type="spellStart"/>
      <w:r w:rsidR="00CD515B">
        <w:t>ArchestrA</w:t>
      </w:r>
      <w:proofErr w:type="spellEnd"/>
      <w:r w:rsidR="00CD515B">
        <w:t xml:space="preserve"> script.</w:t>
      </w:r>
    </w:p>
    <w:p w:rsidR="006C3307" w:rsidRDefault="006C3307" w:rsidP="006C3307"/>
    <w:p w:rsidR="00CD515B" w:rsidRDefault="00CD515B" w:rsidP="006C3307">
      <w:r>
        <w:t>See the two example text files for better understanding of what this script does. You can modify and adapt the script to your scripts.</w:t>
      </w:r>
    </w:p>
    <w:p w:rsidR="00CD515B" w:rsidRDefault="00CD515B" w:rsidP="006C3307"/>
    <w:p w:rsidR="006C3307" w:rsidRPr="006C3307" w:rsidRDefault="006C3307" w:rsidP="006C3307">
      <w:r>
        <w:t>End.</w:t>
      </w:r>
    </w:p>
    <w:sectPr w:rsidR="006C3307" w:rsidRPr="006C3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D1A81"/>
    <w:multiLevelType w:val="multilevel"/>
    <w:tmpl w:val="D4FA34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B81387B"/>
    <w:multiLevelType w:val="hybridMultilevel"/>
    <w:tmpl w:val="F22870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BA6"/>
    <w:rsid w:val="000530B9"/>
    <w:rsid w:val="003158CC"/>
    <w:rsid w:val="00350719"/>
    <w:rsid w:val="00513E8F"/>
    <w:rsid w:val="006C3307"/>
    <w:rsid w:val="00A01BA6"/>
    <w:rsid w:val="00B361D4"/>
    <w:rsid w:val="00CD515B"/>
    <w:rsid w:val="00D7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70E51-4DB0-4964-B2DA-0103CD8D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Service.GFLSADFTEN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18</TotalTime>
  <Pages>3</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Wonderware System Account</dc:creator>
  <cp:keywords/>
  <dc:description/>
  <cp:lastModifiedBy>Wonderware System Account</cp:lastModifiedBy>
  <cp:revision>4</cp:revision>
  <dcterms:created xsi:type="dcterms:W3CDTF">2014-10-23T05:18:00Z</dcterms:created>
  <dcterms:modified xsi:type="dcterms:W3CDTF">2014-10-23T05:46:00Z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